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5BE" w:rsidRPr="00161C26" w:rsidRDefault="00127002" w:rsidP="00127002">
      <w:pPr>
        <w:pStyle w:val="Title"/>
        <w:jc w:val="center"/>
        <w:rPr>
          <w:rFonts w:ascii="Times New Roman" w:hAnsi="Times New Roman" w:cs="Times New Roman"/>
          <w:color w:val="FF0000"/>
          <w:sz w:val="54"/>
        </w:rPr>
      </w:pPr>
      <w:r w:rsidRPr="00161C26">
        <w:rPr>
          <w:rFonts w:ascii="Times New Roman" w:hAnsi="Times New Roman" w:cs="Times New Roman"/>
          <w:color w:val="FF0000"/>
          <w:sz w:val="54"/>
        </w:rPr>
        <w:t xml:space="preserve">MỘT SỐ ĐỒ THỊ </w:t>
      </w:r>
      <w:r w:rsidR="00161C26" w:rsidRPr="00161C26">
        <w:rPr>
          <w:rFonts w:ascii="Times New Roman" w:hAnsi="Times New Roman" w:cs="Times New Roman"/>
          <w:color w:val="FF0000"/>
          <w:sz w:val="54"/>
        </w:rPr>
        <w:t xml:space="preserve">MẪU </w:t>
      </w:r>
      <w:r w:rsidRPr="00161C26">
        <w:rPr>
          <w:rFonts w:ascii="Times New Roman" w:hAnsi="Times New Roman" w:cs="Times New Roman"/>
          <w:color w:val="FF0000"/>
          <w:sz w:val="54"/>
        </w:rPr>
        <w:t>DÙNG ĐỂ TEST</w:t>
      </w:r>
    </w:p>
    <w:p w:rsidR="00127002" w:rsidRDefault="00127002" w:rsidP="00127002"/>
    <w:p w:rsidR="00127002" w:rsidRDefault="00287F79" w:rsidP="00287F79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3853180</wp:posOffset>
            </wp:positionH>
            <wp:positionV relativeFrom="page">
              <wp:posOffset>1689100</wp:posOffset>
            </wp:positionV>
            <wp:extent cx="2194560" cy="2139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9D1">
        <w:t>T</w:t>
      </w:r>
      <w:bookmarkStart w:id="0" w:name="_GoBack"/>
      <w:bookmarkEnd w:id="0"/>
      <w:r>
        <w:t>est 1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6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 xml:space="preserve">0 1 1 0 0 0 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1 0 1 1 1 0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1 1 0 1 1 0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0 1 1 0 1 1</w:t>
      </w:r>
    </w:p>
    <w:p w:rsidR="00287F79" w:rsidRP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0 1 1 1 0 1</w:t>
      </w:r>
    </w:p>
    <w:p w:rsidR="00287F79" w:rsidRDefault="00287F79" w:rsidP="00287F79">
      <w:pPr>
        <w:rPr>
          <w:rFonts w:ascii="Times New Roman" w:hAnsi="Times New Roman" w:cs="Times New Roman"/>
          <w:sz w:val="26"/>
          <w:szCs w:val="26"/>
        </w:rPr>
      </w:pPr>
      <w:r w:rsidRPr="00287F79">
        <w:rPr>
          <w:rFonts w:ascii="Times New Roman" w:hAnsi="Times New Roman" w:cs="Times New Roman"/>
          <w:sz w:val="26"/>
          <w:szCs w:val="26"/>
        </w:rPr>
        <w:t>0 0 0 1 1 0</w:t>
      </w:r>
    </w:p>
    <w:p w:rsidR="00496EC9" w:rsidRPr="00287F79" w:rsidRDefault="00496EC9" w:rsidP="00287F79">
      <w:pPr>
        <w:rPr>
          <w:rFonts w:ascii="Times New Roman" w:hAnsi="Times New Roman" w:cs="Times New Roman"/>
          <w:sz w:val="26"/>
          <w:szCs w:val="26"/>
        </w:rPr>
      </w:pPr>
    </w:p>
    <w:p w:rsidR="00287F79" w:rsidRDefault="00287F79" w:rsidP="00287F79">
      <w:pPr>
        <w:pStyle w:val="Heading2"/>
      </w:pPr>
      <w:r>
        <w:t>Test 2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4239819</wp:posOffset>
            </wp:positionH>
            <wp:positionV relativeFrom="paragraph">
              <wp:posOffset>8131</wp:posOffset>
            </wp:positionV>
            <wp:extent cx="1938655" cy="191389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EC9">
        <w:rPr>
          <w:rFonts w:ascii="Times New Roman" w:hAnsi="Times New Roman" w:cs="Times New Roman"/>
          <w:sz w:val="26"/>
          <w:szCs w:val="26"/>
        </w:rPr>
        <w:t>5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 xml:space="preserve">0 1 1 0 0 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 xml:space="preserve">1 0 1 1 1 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 xml:space="preserve">1 1 0 1 1 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 xml:space="preserve">0 1 1 0 1 </w:t>
      </w:r>
    </w:p>
    <w:p w:rsidR="00287F7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0 1 1 1 0</w:t>
      </w:r>
    </w:p>
    <w:p w:rsidR="00496EC9" w:rsidRDefault="00496EC9" w:rsidP="00496EC9">
      <w:pPr>
        <w:pStyle w:val="Heading2"/>
      </w:pPr>
      <w:r>
        <w:t>Test 3</w:t>
      </w:r>
    </w:p>
    <w:p w:rsidR="00496EC9" w:rsidRDefault="00496EC9" w:rsidP="00496EC9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4226788</wp:posOffset>
            </wp:positionH>
            <wp:positionV relativeFrom="page">
              <wp:posOffset>7158071</wp:posOffset>
            </wp:positionV>
            <wp:extent cx="2478405" cy="19488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05" cy="194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4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0 0 0 0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0 0 1 1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0 1 0 1</w:t>
      </w:r>
    </w:p>
    <w:p w:rsidR="00496EC9" w:rsidRPr="00496EC9" w:rsidRDefault="00496EC9" w:rsidP="00496EC9">
      <w:pPr>
        <w:rPr>
          <w:rFonts w:ascii="Times New Roman" w:hAnsi="Times New Roman" w:cs="Times New Roman"/>
          <w:sz w:val="26"/>
          <w:szCs w:val="26"/>
        </w:rPr>
      </w:pPr>
      <w:r w:rsidRPr="00496EC9">
        <w:rPr>
          <w:rFonts w:ascii="Times New Roman" w:hAnsi="Times New Roman" w:cs="Times New Roman"/>
          <w:sz w:val="26"/>
          <w:szCs w:val="26"/>
        </w:rPr>
        <w:t>0 1 1 0</w:t>
      </w:r>
    </w:p>
    <w:p w:rsidR="00496EC9" w:rsidRDefault="006C7EF8" w:rsidP="006C7EF8">
      <w:pPr>
        <w:pStyle w:val="Heading2"/>
      </w:pPr>
      <w:r>
        <w:lastRenderedPageBreak/>
        <w:t>Test 4</w:t>
      </w:r>
    </w:p>
    <w:p w:rsidR="006C7EF8" w:rsidRDefault="006C7EF8" w:rsidP="006C7EF8"/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6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0 0 0 0 1 1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0 0 1 1 0 0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0 1 0 1 0 0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0 1 1 0 0 0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1 0 0 0 0 1</w:t>
      </w:r>
    </w:p>
    <w:p w:rsidR="0096212D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1 0 0 0 1 0</w:t>
      </w:r>
    </w:p>
    <w:p w:rsidR="006C7EF8" w:rsidRPr="006C7EF8" w:rsidRDefault="0096212D" w:rsidP="006C7EF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E4CB54F" wp14:editId="0FD493EF">
            <wp:extent cx="3091815" cy="1925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7EF8" w:rsidRDefault="006C7EF8" w:rsidP="006C7EF8">
      <w:pPr>
        <w:pStyle w:val="Heading2"/>
      </w:pPr>
      <w:r>
        <w:t>Test 5</w:t>
      </w:r>
    </w:p>
    <w:p w:rsidR="006C7EF8" w:rsidRDefault="006C7EF8" w:rsidP="006C7EF8"/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8</w:t>
      </w:r>
    </w:p>
    <w:p w:rsidR="006C7EF8" w:rsidRPr="006C7EF8" w:rsidRDefault="0096212D" w:rsidP="006C7EF8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3363775</wp:posOffset>
            </wp:positionH>
            <wp:positionV relativeFrom="paragraph">
              <wp:posOffset>300715</wp:posOffset>
            </wp:positionV>
            <wp:extent cx="3336290" cy="16732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67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EF8" w:rsidRPr="006C7EF8">
        <w:rPr>
          <w:rFonts w:ascii="Times New Roman" w:hAnsi="Times New Roman" w:cs="Times New Roman"/>
          <w:sz w:val="26"/>
          <w:szCs w:val="26"/>
        </w:rPr>
        <w:t xml:space="preserve">0 0 0 0 0 0 1 1 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0 0 1 0 1 0 0 0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0 1 0 0 0 0 0 1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0 0 0 0 0 1 0 0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0 1 0 0 0 0 1 0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0 0 0 1 0 0 0 0</w:t>
      </w:r>
    </w:p>
    <w:p w:rsidR="006C7EF8" w:rsidRPr="006C7EF8" w:rsidRDefault="006C7EF8" w:rsidP="006C7EF8">
      <w:pPr>
        <w:rPr>
          <w:rFonts w:ascii="Times New Roman" w:hAnsi="Times New Roman" w:cs="Times New Roman"/>
          <w:sz w:val="26"/>
          <w:szCs w:val="26"/>
        </w:rPr>
      </w:pPr>
      <w:r w:rsidRPr="006C7EF8">
        <w:rPr>
          <w:rFonts w:ascii="Times New Roman" w:hAnsi="Times New Roman" w:cs="Times New Roman"/>
          <w:sz w:val="26"/>
          <w:szCs w:val="26"/>
        </w:rPr>
        <w:t>1 0 0 0 1 0 0 0</w:t>
      </w:r>
    </w:p>
    <w:p w:rsidR="006C7EF8" w:rsidRDefault="006C7EF8" w:rsidP="006C7EF8">
      <w:pPr>
        <w:pStyle w:val="Heading2"/>
      </w:pPr>
      <w:r>
        <w:lastRenderedPageBreak/>
        <w:t>Test 6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8</w:t>
      </w:r>
    </w:p>
    <w:p w:rsidR="00F40CF1" w:rsidRPr="00F40CF1" w:rsidRDefault="0096212D" w:rsidP="00F40CF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2791801</wp:posOffset>
            </wp:positionH>
            <wp:positionV relativeFrom="page">
              <wp:posOffset>1812641</wp:posOffset>
            </wp:positionV>
            <wp:extent cx="3806825" cy="1424305"/>
            <wp:effectExtent l="0" t="0" r="3175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142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CF1" w:rsidRPr="00F40CF1">
        <w:rPr>
          <w:rFonts w:ascii="Times New Roman" w:hAnsi="Times New Roman" w:cs="Times New Roman"/>
          <w:sz w:val="26"/>
          <w:szCs w:val="26"/>
        </w:rPr>
        <w:t>0 1 1 0 0 0 0 0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 xml:space="preserve">1 0 0 1 0 0 0 0 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1 0 0 1 0 0 0 0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0 1 1 0 1 1 0 0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0 0 0 1 0 0 1 0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0 0 0 1 0 0 0 1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0 0 0 0 1 0 0 1</w:t>
      </w:r>
    </w:p>
    <w:p w:rsidR="006C7EF8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0 0 0 0 0 1 1 0</w:t>
      </w:r>
    </w:p>
    <w:p w:rsidR="00F40CF1" w:rsidRDefault="00F40CF1" w:rsidP="00F40CF1">
      <w:pPr>
        <w:pStyle w:val="Heading2"/>
      </w:pPr>
      <w:r>
        <w:t>Test 7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8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0 1 0 0 0 0 0 0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 xml:space="preserve">1 0 0 1 0 0 0 0 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0 0 0 1 0 0 0 0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0 1 1 0 1 1 0 0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0 0 0 1 0 0 1 0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0 0 0 1 0 0 0 1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0 0 0 0 1 0 0 1</w:t>
      </w:r>
    </w:p>
    <w:p w:rsidR="00F40CF1" w:rsidRPr="00F40CF1" w:rsidRDefault="00F40CF1" w:rsidP="00F40CF1">
      <w:pPr>
        <w:rPr>
          <w:rFonts w:ascii="Times New Roman" w:hAnsi="Times New Roman" w:cs="Times New Roman"/>
          <w:sz w:val="26"/>
          <w:szCs w:val="26"/>
        </w:rPr>
      </w:pPr>
      <w:r w:rsidRPr="00F40CF1">
        <w:rPr>
          <w:rFonts w:ascii="Times New Roman" w:hAnsi="Times New Roman" w:cs="Times New Roman"/>
          <w:sz w:val="26"/>
          <w:szCs w:val="26"/>
        </w:rPr>
        <w:t>0 0 0 0 0 1 1 0</w:t>
      </w:r>
    </w:p>
    <w:p w:rsidR="00F40CF1" w:rsidRDefault="0096212D" w:rsidP="00F40CF1">
      <w:r>
        <w:rPr>
          <w:noProof/>
        </w:rPr>
        <w:drawing>
          <wp:inline distT="0" distB="0" distL="0" distR="0">
            <wp:extent cx="3095819" cy="1494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42" cy="1507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12D" w:rsidRDefault="00C01C29" w:rsidP="00C01C29">
      <w:pPr>
        <w:pStyle w:val="Heading2"/>
      </w:pPr>
      <w:r>
        <w:lastRenderedPageBreak/>
        <w:t>Test 8</w:t>
      </w:r>
    </w:p>
    <w:p w:rsidR="00C01C29" w:rsidRPr="00C01C29" w:rsidRDefault="00C01C29" w:rsidP="00C01C2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2875308</wp:posOffset>
            </wp:positionH>
            <wp:positionV relativeFrom="margin">
              <wp:posOffset>226714</wp:posOffset>
            </wp:positionV>
            <wp:extent cx="2019935" cy="18764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1C29">
        <w:rPr>
          <w:rFonts w:ascii="Times New Roman" w:hAnsi="Times New Roman" w:cs="Times New Roman"/>
          <w:sz w:val="26"/>
          <w:szCs w:val="26"/>
        </w:rPr>
        <w:t>4</w:t>
      </w:r>
    </w:p>
    <w:p w:rsidR="00C01C29" w:rsidRPr="00C01C29" w:rsidRDefault="00C01C29" w:rsidP="00C01C29">
      <w:pPr>
        <w:rPr>
          <w:rFonts w:ascii="Times New Roman" w:hAnsi="Times New Roman" w:cs="Times New Roman"/>
          <w:sz w:val="26"/>
          <w:szCs w:val="26"/>
        </w:rPr>
      </w:pPr>
      <w:r w:rsidRPr="00C01C29">
        <w:rPr>
          <w:rFonts w:ascii="Times New Roman" w:hAnsi="Times New Roman" w:cs="Times New Roman"/>
          <w:sz w:val="26"/>
          <w:szCs w:val="26"/>
        </w:rPr>
        <w:t>0 2 0 4</w:t>
      </w:r>
    </w:p>
    <w:p w:rsidR="00C01C29" w:rsidRPr="00C01C29" w:rsidRDefault="00C01C29" w:rsidP="00C01C29">
      <w:pPr>
        <w:rPr>
          <w:rFonts w:ascii="Times New Roman" w:hAnsi="Times New Roman" w:cs="Times New Roman"/>
          <w:sz w:val="26"/>
          <w:szCs w:val="26"/>
        </w:rPr>
      </w:pPr>
      <w:r w:rsidRPr="00C01C29">
        <w:rPr>
          <w:rFonts w:ascii="Times New Roman" w:hAnsi="Times New Roman" w:cs="Times New Roman"/>
          <w:sz w:val="26"/>
          <w:szCs w:val="26"/>
        </w:rPr>
        <w:t>2 0 3 1</w:t>
      </w:r>
    </w:p>
    <w:p w:rsidR="00C01C29" w:rsidRPr="00C01C29" w:rsidRDefault="00C01C29" w:rsidP="00C01C29">
      <w:pPr>
        <w:rPr>
          <w:rFonts w:ascii="Times New Roman" w:hAnsi="Times New Roman" w:cs="Times New Roman"/>
          <w:sz w:val="26"/>
          <w:szCs w:val="26"/>
        </w:rPr>
      </w:pPr>
      <w:r w:rsidRPr="00C01C29">
        <w:rPr>
          <w:rFonts w:ascii="Times New Roman" w:hAnsi="Times New Roman" w:cs="Times New Roman"/>
          <w:sz w:val="26"/>
          <w:szCs w:val="26"/>
        </w:rPr>
        <w:t>0 3 0 2</w:t>
      </w:r>
    </w:p>
    <w:p w:rsidR="00C01C29" w:rsidRPr="00C01C29" w:rsidRDefault="00C01C29" w:rsidP="00C01C29">
      <w:pPr>
        <w:rPr>
          <w:rFonts w:ascii="Times New Roman" w:hAnsi="Times New Roman" w:cs="Times New Roman"/>
          <w:sz w:val="26"/>
          <w:szCs w:val="26"/>
        </w:rPr>
      </w:pPr>
      <w:r w:rsidRPr="00C01C29">
        <w:rPr>
          <w:rFonts w:ascii="Times New Roman" w:hAnsi="Times New Roman" w:cs="Times New Roman"/>
          <w:sz w:val="26"/>
          <w:szCs w:val="26"/>
        </w:rPr>
        <w:t>4 1 2 0</w:t>
      </w:r>
    </w:p>
    <w:p w:rsidR="00C01C29" w:rsidRDefault="00C01C29" w:rsidP="00C01C29"/>
    <w:p w:rsidR="00C01C29" w:rsidRDefault="00C01C29" w:rsidP="00C01C29">
      <w:pPr>
        <w:pStyle w:val="Heading2"/>
      </w:pPr>
      <w:r>
        <w:t>Test 9</w:t>
      </w:r>
    </w:p>
    <w:p w:rsidR="00C01C29" w:rsidRPr="00475FA1" w:rsidRDefault="00475FA1" w:rsidP="00C01C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4355209</wp:posOffset>
            </wp:positionH>
            <wp:positionV relativeFrom="page">
              <wp:posOffset>3502328</wp:posOffset>
            </wp:positionV>
            <wp:extent cx="1750695" cy="2858135"/>
            <wp:effectExtent l="0" t="0" r="190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285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6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0 2 0 4 5 0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2 0 3 8 0 4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0 3 0 7 0 1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4 8 7 0 1 0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5 0 0 1 0 0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0 4 1 0 0 0</w:t>
      </w:r>
    </w:p>
    <w:p w:rsidR="00475FA1" w:rsidRDefault="00475FA1" w:rsidP="00475FA1"/>
    <w:p w:rsidR="00475FA1" w:rsidRDefault="00475FA1" w:rsidP="00475FA1"/>
    <w:p w:rsidR="00475FA1" w:rsidRDefault="00475FA1" w:rsidP="00475FA1">
      <w:pPr>
        <w:pStyle w:val="Heading2"/>
      </w:pPr>
      <w:r>
        <w:t>Test 10</w:t>
      </w:r>
    </w:p>
    <w:p w:rsidR="00475FA1" w:rsidRPr="00475FA1" w:rsidRDefault="00487DDA" w:rsidP="00475F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2244062</wp:posOffset>
            </wp:positionH>
            <wp:positionV relativeFrom="margin">
              <wp:posOffset>6123807</wp:posOffset>
            </wp:positionV>
            <wp:extent cx="2611755" cy="17970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5FA1" w:rsidRPr="00475FA1">
        <w:rPr>
          <w:rFonts w:ascii="Times New Roman" w:hAnsi="Times New Roman" w:cs="Times New Roman"/>
          <w:sz w:val="26"/>
          <w:szCs w:val="26"/>
        </w:rPr>
        <w:t>4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0 2 0 3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2 0 0 6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0 0 0 2</w:t>
      </w:r>
    </w:p>
    <w:p w:rsid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3 6 2 0</w:t>
      </w:r>
    </w:p>
    <w:p w:rsidR="00487DDA" w:rsidRPr="00475FA1" w:rsidRDefault="00487DDA" w:rsidP="00475FA1">
      <w:pPr>
        <w:rPr>
          <w:rFonts w:ascii="Times New Roman" w:hAnsi="Times New Roman" w:cs="Times New Roman"/>
          <w:sz w:val="26"/>
          <w:szCs w:val="26"/>
        </w:rPr>
      </w:pPr>
    </w:p>
    <w:p w:rsidR="00475FA1" w:rsidRDefault="00475FA1" w:rsidP="00475FA1">
      <w:pPr>
        <w:pStyle w:val="Heading2"/>
      </w:pPr>
      <w:r>
        <w:lastRenderedPageBreak/>
        <w:t>Test 11</w:t>
      </w:r>
    </w:p>
    <w:p w:rsidR="00475FA1" w:rsidRPr="00475FA1" w:rsidRDefault="00487DDA" w:rsidP="00475F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3271510</wp:posOffset>
            </wp:positionH>
            <wp:positionV relativeFrom="page">
              <wp:posOffset>1368113</wp:posOffset>
            </wp:positionV>
            <wp:extent cx="2851150" cy="1679575"/>
            <wp:effectExtent l="0" t="0" r="635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67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FA1" w:rsidRPr="00475FA1">
        <w:rPr>
          <w:rFonts w:ascii="Times New Roman" w:hAnsi="Times New Roman" w:cs="Times New Roman"/>
          <w:sz w:val="26"/>
          <w:szCs w:val="26"/>
        </w:rPr>
        <w:t>5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0 2 0 3 0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2 0 0 6 0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0 0 0 2 0</w:t>
      </w:r>
    </w:p>
    <w:p w:rsidR="00475FA1" w:rsidRP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3 6 2 0 0</w:t>
      </w:r>
    </w:p>
    <w:p w:rsidR="00475FA1" w:rsidRDefault="00475FA1" w:rsidP="00475FA1">
      <w:pPr>
        <w:rPr>
          <w:rFonts w:ascii="Times New Roman" w:hAnsi="Times New Roman" w:cs="Times New Roman"/>
          <w:sz w:val="26"/>
          <w:szCs w:val="26"/>
        </w:rPr>
      </w:pPr>
      <w:r w:rsidRPr="00475FA1">
        <w:rPr>
          <w:rFonts w:ascii="Times New Roman" w:hAnsi="Times New Roman" w:cs="Times New Roman"/>
          <w:sz w:val="26"/>
          <w:szCs w:val="26"/>
        </w:rPr>
        <w:t>0 0 0 0 0</w:t>
      </w:r>
    </w:p>
    <w:p w:rsidR="00487DDA" w:rsidRPr="00475FA1" w:rsidRDefault="00487DDA" w:rsidP="00475FA1">
      <w:pPr>
        <w:rPr>
          <w:rFonts w:ascii="Times New Roman" w:hAnsi="Times New Roman" w:cs="Times New Roman"/>
          <w:sz w:val="26"/>
          <w:szCs w:val="26"/>
        </w:rPr>
      </w:pPr>
    </w:p>
    <w:sectPr w:rsidR="00487DDA" w:rsidRPr="00475FA1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AD6" w:rsidRDefault="00AF2AD6" w:rsidP="00E3274F">
      <w:pPr>
        <w:spacing w:after="0" w:line="240" w:lineRule="auto"/>
      </w:pPr>
      <w:r>
        <w:separator/>
      </w:r>
    </w:p>
  </w:endnote>
  <w:endnote w:type="continuationSeparator" w:id="0">
    <w:p w:rsidR="00AF2AD6" w:rsidRDefault="00AF2AD6" w:rsidP="00E3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4F" w:rsidRPr="00E3274F" w:rsidRDefault="00E3274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</w:rPr>
    </w:pPr>
    <w:r w:rsidRPr="00E3274F">
      <w:rPr>
        <w:rFonts w:ascii="Times New Roman" w:eastAsiaTheme="majorEastAsia" w:hAnsi="Times New Roman" w:cs="Times New Roman"/>
      </w:rPr>
      <w:t xml:space="preserve">GVHD: </w:t>
    </w:r>
    <w:r w:rsidRPr="00E3274F">
      <w:rPr>
        <w:rFonts w:ascii="Times New Roman" w:eastAsiaTheme="majorEastAsia" w:hAnsi="Times New Roman" w:cs="Times New Roman"/>
        <w:b/>
        <w:i/>
      </w:rPr>
      <w:t>Lương Trần Hy Hiến</w:t>
    </w:r>
    <w:r w:rsidRPr="00E3274F">
      <w:rPr>
        <w:rFonts w:ascii="Times New Roman" w:eastAsiaTheme="majorEastAsia" w:hAnsi="Times New Roman" w:cs="Times New Roman"/>
        <w:b/>
        <w:i/>
      </w:rPr>
      <w:ptab w:relativeTo="margin" w:alignment="right" w:leader="none"/>
    </w:r>
    <w:r w:rsidRPr="00E3274F">
      <w:rPr>
        <w:rFonts w:ascii="Times New Roman" w:eastAsiaTheme="majorEastAsia" w:hAnsi="Times New Roman" w:cs="Times New Roman"/>
      </w:rPr>
      <w:t xml:space="preserve">Trang </w:t>
    </w:r>
    <w:r w:rsidRPr="00E3274F">
      <w:rPr>
        <w:rFonts w:ascii="Times New Roman" w:eastAsiaTheme="minorEastAsia" w:hAnsi="Times New Roman" w:cs="Times New Roman"/>
      </w:rPr>
      <w:fldChar w:fldCharType="begin"/>
    </w:r>
    <w:r w:rsidRPr="00E3274F">
      <w:rPr>
        <w:rFonts w:ascii="Times New Roman" w:hAnsi="Times New Roman" w:cs="Times New Roman"/>
      </w:rPr>
      <w:instrText xml:space="preserve"> PAGE   \* MERGEFORMAT </w:instrText>
    </w:r>
    <w:r w:rsidRPr="00E3274F">
      <w:rPr>
        <w:rFonts w:ascii="Times New Roman" w:eastAsiaTheme="minorEastAsia" w:hAnsi="Times New Roman" w:cs="Times New Roman"/>
      </w:rPr>
      <w:fldChar w:fldCharType="separate"/>
    </w:r>
    <w:r w:rsidR="00F409D1" w:rsidRPr="00F409D1">
      <w:rPr>
        <w:rFonts w:ascii="Times New Roman" w:eastAsiaTheme="majorEastAsia" w:hAnsi="Times New Roman" w:cs="Times New Roman"/>
        <w:noProof/>
      </w:rPr>
      <w:t>1</w:t>
    </w:r>
    <w:r w:rsidRPr="00E3274F">
      <w:rPr>
        <w:rFonts w:ascii="Times New Roman" w:eastAsiaTheme="majorEastAsia" w:hAnsi="Times New Roman" w:cs="Times New Roman"/>
        <w:noProof/>
      </w:rPr>
      <w:fldChar w:fldCharType="end"/>
    </w:r>
  </w:p>
  <w:p w:rsidR="00E3274F" w:rsidRDefault="00E327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AD6" w:rsidRDefault="00AF2AD6" w:rsidP="00E3274F">
      <w:pPr>
        <w:spacing w:after="0" w:line="240" w:lineRule="auto"/>
      </w:pPr>
      <w:r>
        <w:separator/>
      </w:r>
    </w:p>
  </w:footnote>
  <w:footnote w:type="continuationSeparator" w:id="0">
    <w:p w:rsidR="00AF2AD6" w:rsidRDefault="00AF2AD6" w:rsidP="00E32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4F" w:rsidRDefault="00AF2A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3536" o:spid="_x0000_s2050" type="#_x0000_t75" style="position:absolute;margin-left:0;margin-top:0;width:467.95pt;height:257.1pt;z-index:-251657216;mso-position-horizontal:center;mso-position-horizontal-relative:margin;mso-position-vertical:center;mso-position-vertical-relative:margin" o:allowincell="f">
          <v:imagedata r:id="rId1" o:title="TD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  <w:b/>
        <w:sz w:val="32"/>
        <w:szCs w:val="32"/>
      </w:rPr>
      <w:alias w:val="Title"/>
      <w:id w:val="7076893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3274F" w:rsidRPr="00E3274F" w:rsidRDefault="00287F7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32"/>
            <w:szCs w:val="32"/>
          </w:rPr>
        </w:pPr>
        <w:r>
          <w:rPr>
            <w:rFonts w:ascii="Times New Roman" w:eastAsiaTheme="majorEastAsia" w:hAnsi="Times New Roman" w:cs="Times New Roman"/>
            <w:b/>
            <w:sz w:val="32"/>
            <w:szCs w:val="32"/>
          </w:rPr>
          <w:t>Tài liệu thực hành: Lý thuyết đồ thị</w:t>
        </w:r>
      </w:p>
    </w:sdtContent>
  </w:sdt>
  <w:p w:rsidR="00E3274F" w:rsidRPr="00E3274F" w:rsidRDefault="00E3274F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274F" w:rsidRDefault="00AF2AD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3535" o:spid="_x0000_s2049" type="#_x0000_t75" style="position:absolute;margin-left:0;margin-top:0;width:467.95pt;height:257.1pt;z-index:-251658240;mso-position-horizontal:center;mso-position-horizontal-relative:margin;mso-position-vertical:center;mso-position-vertical-relative:margin" o:allowincell="f">
          <v:imagedata r:id="rId1" o:title="TDT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5CE3"/>
    <w:multiLevelType w:val="hybridMultilevel"/>
    <w:tmpl w:val="89C866F4"/>
    <w:lvl w:ilvl="0" w:tplc="7B480AB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302D"/>
    <w:multiLevelType w:val="hybridMultilevel"/>
    <w:tmpl w:val="D4B2533E"/>
    <w:lvl w:ilvl="0" w:tplc="F3664F1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90BE4"/>
    <w:multiLevelType w:val="hybridMultilevel"/>
    <w:tmpl w:val="CA98BA56"/>
    <w:lvl w:ilvl="0" w:tplc="C63ED0A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02"/>
    <w:rsid w:val="00013E4E"/>
    <w:rsid w:val="00127002"/>
    <w:rsid w:val="00161C26"/>
    <w:rsid w:val="00287F79"/>
    <w:rsid w:val="00475FA1"/>
    <w:rsid w:val="00487DDA"/>
    <w:rsid w:val="00496EC9"/>
    <w:rsid w:val="006559C9"/>
    <w:rsid w:val="006C7EF8"/>
    <w:rsid w:val="0096212D"/>
    <w:rsid w:val="00AF2AD6"/>
    <w:rsid w:val="00B77978"/>
    <w:rsid w:val="00C01C29"/>
    <w:rsid w:val="00C405FD"/>
    <w:rsid w:val="00CC27AA"/>
    <w:rsid w:val="00D935F9"/>
    <w:rsid w:val="00E005BE"/>
    <w:rsid w:val="00E3274F"/>
    <w:rsid w:val="00ED7978"/>
    <w:rsid w:val="00F409D1"/>
    <w:rsid w:val="00F40CF1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F14C4626-B376-434C-8A7A-AC8D4F9F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05BE"/>
    <w:pPr>
      <w:keepNext/>
      <w:keepLines/>
      <w:numPr>
        <w:numId w:val="2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FF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005BE"/>
    <w:pPr>
      <w:keepNext/>
      <w:keepLines/>
      <w:numPr>
        <w:numId w:val="3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74F"/>
  </w:style>
  <w:style w:type="paragraph" w:styleId="Footer">
    <w:name w:val="footer"/>
    <w:basedOn w:val="Normal"/>
    <w:link w:val="FooterChar"/>
    <w:uiPriority w:val="99"/>
    <w:unhideWhenUsed/>
    <w:rsid w:val="00E32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74F"/>
  </w:style>
  <w:style w:type="paragraph" w:styleId="BalloonText">
    <w:name w:val="Balloon Text"/>
    <w:basedOn w:val="Normal"/>
    <w:link w:val="BalloonTextChar"/>
    <w:uiPriority w:val="99"/>
    <w:semiHidden/>
    <w:unhideWhenUsed/>
    <w:rsid w:val="00E32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74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05BE"/>
    <w:rPr>
      <w:rFonts w:ascii="Times New Roman" w:eastAsiaTheme="majorEastAsia" w:hAnsi="Times New Roman" w:cstheme="majorBidi"/>
      <w:b/>
      <w:bCs/>
      <w:color w:val="FF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005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05BE"/>
    <w:rPr>
      <w:rFonts w:ascii="Times New Roman" w:eastAsiaTheme="majorEastAsia" w:hAnsi="Times New Roman" w:cstheme="majorBidi"/>
      <w:b/>
      <w:bC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270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0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LyThuyetDoThi\TDT_TH_LTD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TDT_TH_LTDT.dotx</Template>
  <TotalTime>28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Tài liệu thực hành: Lý thuyết đồ thị</vt:lpstr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thực hành: Lý thuyết đồ thị</dc:title>
  <dc:creator>HIENLTH</dc:creator>
  <cp:lastModifiedBy>HIENLTH</cp:lastModifiedBy>
  <cp:revision>13</cp:revision>
  <cp:lastPrinted>2017-03-09T15:56:00Z</cp:lastPrinted>
  <dcterms:created xsi:type="dcterms:W3CDTF">2017-03-09T15:25:00Z</dcterms:created>
  <dcterms:modified xsi:type="dcterms:W3CDTF">2017-03-09T15:56:00Z</dcterms:modified>
</cp:coreProperties>
</file>